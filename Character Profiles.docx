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5C5764" w:rsidRDefault="00FF0C8F">
              <w:pPr>
                <w:pStyle w:val="Publishwithline"/>
              </w:pPr>
              <w:r>
                <w:t>Matthew Montgomery</w:t>
              </w:r>
            </w:p>
          </w:sdtContent>
        </w:sdt>
        <w:p w:rsidR="005C5764" w:rsidRDefault="005C5764">
          <w:pPr>
            <w:pStyle w:val="underline"/>
          </w:pPr>
        </w:p>
        <w:p w:rsidR="005C5764" w:rsidRDefault="00CC0E36">
          <w:pPr>
            <w:pStyle w:val="PadderBetweenControlandBody"/>
          </w:pPr>
        </w:p>
      </w:sdtContent>
    </w:sdt>
    <w:p w:rsidR="005C5764" w:rsidRDefault="00FF0C8F">
      <w:r>
        <w:t>Age: 31</w:t>
      </w:r>
    </w:p>
    <w:p w:rsidR="00FF0C8F" w:rsidRDefault="00FF0C8F">
      <w:r>
        <w:t>Sex: Male</w:t>
      </w:r>
    </w:p>
    <w:p w:rsidR="00FF0C8F" w:rsidRDefault="00FF0C8F">
      <w:r>
        <w:t>Occupation: Actor</w:t>
      </w:r>
    </w:p>
    <w:p w:rsidR="00FF0C8F" w:rsidRDefault="00FF0C8F">
      <w:r>
        <w:t>Hometown: Hollywood, CA</w:t>
      </w:r>
    </w:p>
    <w:p w:rsidR="00FF0C8F" w:rsidRDefault="00FF0C8F">
      <w:r>
        <w:t>Characteristics: Handsome, Sophisticated</w:t>
      </w:r>
      <w:r w:rsidR="00CC0E36">
        <w:t>, Private</w:t>
      </w:r>
      <w:bookmarkStart w:id="0" w:name="_GoBack"/>
      <w:bookmarkEnd w:id="0"/>
      <w:r w:rsidR="00CC0E36">
        <w:t>, Mysterious</w:t>
      </w:r>
    </w:p>
    <w:p w:rsidR="00FF0C8F" w:rsidRDefault="00FF0C8F">
      <w:r>
        <w:t>Notes</w:t>
      </w:r>
    </w:p>
    <w:p w:rsidR="00FF0C8F" w:rsidRDefault="00FF0C8F" w:rsidP="00FF0C8F">
      <w:pPr>
        <w:pStyle w:val="ListParagraph"/>
        <w:numPr>
          <w:ilvl w:val="0"/>
          <w:numId w:val="2"/>
        </w:numPr>
      </w:pPr>
      <w:r>
        <w:t>Has a speech impediment (Essential to the plot, can be a lisp, stutter, squeaky or nasally voice or any kind of voice pattern out of the ordinary)</w:t>
      </w:r>
    </w:p>
    <w:p w:rsidR="00FF0C8F" w:rsidRDefault="00FF0C8F" w:rsidP="00FF0C8F">
      <w:pPr>
        <w:pStyle w:val="ListParagraph"/>
        <w:numPr>
          <w:ilvl w:val="1"/>
          <w:numId w:val="2"/>
        </w:numPr>
      </w:pPr>
      <w:r>
        <w:t>As a result of his attempts to hide this, he is generally regarded as aloof and mysterious</w:t>
      </w:r>
    </w:p>
    <w:p w:rsidR="00FF0C8F" w:rsidRDefault="00FF0C8F" w:rsidP="00FF0C8F">
      <w:pPr>
        <w:pStyle w:val="ListParagraph"/>
        <w:numPr>
          <w:ilvl w:val="0"/>
          <w:numId w:val="2"/>
        </w:numPr>
      </w:pPr>
      <w:r>
        <w:t>Has starred in silent movies such as Times and Seasons, Destiny takes a Hand, and Flying Aces</w:t>
      </w:r>
    </w:p>
    <w:p w:rsidR="00FF0C8F" w:rsidRDefault="00FF0C8F" w:rsidP="00FF0C8F">
      <w:pPr>
        <w:pStyle w:val="ListParagraph"/>
        <w:numPr>
          <w:ilvl w:val="0"/>
          <w:numId w:val="2"/>
        </w:numPr>
      </w:pPr>
      <w:r>
        <w:t>Served in the Great War</w:t>
      </w:r>
    </w:p>
    <w:p w:rsidR="00FF0C8F" w:rsidRDefault="00FF0C8F" w:rsidP="00FF0C8F">
      <w:pPr>
        <w:pStyle w:val="ListParagraph"/>
        <w:numPr>
          <w:ilvl w:val="0"/>
          <w:numId w:val="2"/>
        </w:numPr>
      </w:pPr>
      <w:r>
        <w:t xml:space="preserve">Was having an affair with up and coming starlet Betty Sue Wilson, until McCutcheon threatened to end her career unless Montgomery stopped </w:t>
      </w:r>
    </w:p>
    <w:p w:rsidR="00FF0C8F" w:rsidRDefault="00FF0C8F" w:rsidP="00FF0C8F"/>
    <w:p w:rsidR="00FF0C8F" w:rsidRPr="00FF0C8F" w:rsidRDefault="00FF0C8F" w:rsidP="00FF0C8F">
      <w:pPr>
        <w:rPr>
          <w:b/>
          <w:sz w:val="36"/>
          <w:u w:val="single"/>
        </w:rPr>
      </w:pPr>
      <w:r w:rsidRPr="00FF0C8F">
        <w:rPr>
          <w:b/>
          <w:sz w:val="36"/>
          <w:u w:val="single"/>
        </w:rPr>
        <w:t>Kathleen O’Shea</w:t>
      </w:r>
    </w:p>
    <w:p w:rsidR="00FF0C8F" w:rsidRDefault="00FF0C8F" w:rsidP="007A35AA">
      <w:r>
        <w:t xml:space="preserve">Age: </w:t>
      </w:r>
      <w:r w:rsidR="0052168F">
        <w:t>28</w:t>
      </w:r>
    </w:p>
    <w:p w:rsidR="00FF0C8F" w:rsidRDefault="00FF0C8F" w:rsidP="007A35AA">
      <w:r>
        <w:t>Sex: Female</w:t>
      </w:r>
    </w:p>
    <w:p w:rsidR="00FF0C8F" w:rsidRDefault="00FF0C8F" w:rsidP="007A35AA">
      <w:r>
        <w:t>Occupation: Actress</w:t>
      </w:r>
    </w:p>
    <w:p w:rsidR="00FF0C8F" w:rsidRDefault="00FF0C8F" w:rsidP="007A35AA">
      <w:r>
        <w:t>Hometown: New York City, NY</w:t>
      </w:r>
    </w:p>
    <w:p w:rsidR="00FF0C8F" w:rsidRDefault="00FF0C8F" w:rsidP="007A35AA">
      <w:r>
        <w:t xml:space="preserve">Characteristics: </w:t>
      </w:r>
      <w:r w:rsidR="007627A7">
        <w:t>Prima Donna</w:t>
      </w:r>
      <w:r>
        <w:t>,</w:t>
      </w:r>
      <w:r w:rsidR="007627A7">
        <w:t xml:space="preserve"> Prideful, Strong desire to perform</w:t>
      </w:r>
    </w:p>
    <w:p w:rsidR="00FF0C8F" w:rsidRDefault="00FF0C8F" w:rsidP="007A35AA">
      <w:r>
        <w:t>Notes</w:t>
      </w:r>
    </w:p>
    <w:p w:rsidR="00FF0C8F" w:rsidRDefault="00FF0C8F" w:rsidP="00FF0C8F">
      <w:pPr>
        <w:pStyle w:val="ListParagraph"/>
        <w:numPr>
          <w:ilvl w:val="0"/>
          <w:numId w:val="2"/>
        </w:numPr>
      </w:pPr>
      <w:r>
        <w:t>Daughter of Irish Immigrants</w:t>
      </w:r>
    </w:p>
    <w:p w:rsidR="00FF0C8F" w:rsidRDefault="00FF0C8F" w:rsidP="00FF0C8F">
      <w:pPr>
        <w:pStyle w:val="ListParagraph"/>
        <w:numPr>
          <w:ilvl w:val="0"/>
          <w:numId w:val="2"/>
        </w:numPr>
      </w:pPr>
      <w:r>
        <w:t>Gained a love of song and dance from Father</w:t>
      </w:r>
    </w:p>
    <w:p w:rsidR="00FF0C8F" w:rsidRDefault="00FF0C8F" w:rsidP="00FF0C8F">
      <w:pPr>
        <w:pStyle w:val="ListParagraph"/>
        <w:numPr>
          <w:ilvl w:val="0"/>
          <w:numId w:val="2"/>
        </w:numPr>
      </w:pPr>
      <w:r>
        <w:t>Started out entertaining, and eventually saved enough money for acting lessons</w:t>
      </w:r>
    </w:p>
    <w:p w:rsidR="00FF0C8F" w:rsidRDefault="00FF0C8F" w:rsidP="00FF0C8F">
      <w:pPr>
        <w:pStyle w:val="ListParagraph"/>
        <w:numPr>
          <w:ilvl w:val="0"/>
          <w:numId w:val="2"/>
        </w:numPr>
      </w:pPr>
      <w:r>
        <w:t>Started making films in New York, eventually moved to Hollywood</w:t>
      </w:r>
    </w:p>
    <w:p w:rsidR="00FF0C8F" w:rsidRDefault="007627A7" w:rsidP="00FF0C8F">
      <w:pPr>
        <w:pStyle w:val="ListParagraph"/>
        <w:numPr>
          <w:ilvl w:val="0"/>
          <w:numId w:val="2"/>
        </w:numPr>
      </w:pPr>
      <w:r>
        <w:t>Close ties to Matt Montgomery, paired multiple times in the past in movies and had major success</w:t>
      </w:r>
    </w:p>
    <w:p w:rsidR="007627A7" w:rsidRDefault="007627A7" w:rsidP="00FF0C8F">
      <w:pPr>
        <w:pStyle w:val="ListParagraph"/>
        <w:numPr>
          <w:ilvl w:val="0"/>
          <w:numId w:val="2"/>
        </w:numPr>
      </w:pPr>
      <w:r>
        <w:t>Willingness to do anything to entertain, you have even performed some burlesque shows in the past</w:t>
      </w:r>
    </w:p>
    <w:p w:rsidR="007627A7" w:rsidRDefault="007627A7" w:rsidP="00FF0C8F">
      <w:pPr>
        <w:pStyle w:val="ListParagraph"/>
        <w:numPr>
          <w:ilvl w:val="0"/>
          <w:numId w:val="2"/>
        </w:numPr>
      </w:pPr>
      <w:r>
        <w:t>You’ll lie when your pride is on the line</w:t>
      </w:r>
    </w:p>
    <w:p w:rsidR="007627A7" w:rsidRDefault="007627A7" w:rsidP="00FF0C8F">
      <w:pPr>
        <w:pStyle w:val="ListParagraph"/>
        <w:numPr>
          <w:ilvl w:val="0"/>
          <w:numId w:val="2"/>
        </w:numPr>
      </w:pPr>
      <w:r>
        <w:t>You have somewhat of a checkered past</w:t>
      </w:r>
    </w:p>
    <w:p w:rsidR="007627A7" w:rsidRDefault="007627A7" w:rsidP="00FF0C8F">
      <w:pPr>
        <w:pStyle w:val="ListParagraph"/>
        <w:numPr>
          <w:ilvl w:val="0"/>
          <w:numId w:val="2"/>
        </w:numPr>
      </w:pPr>
      <w:r>
        <w:t>Born a brunette, but you’ve died your hair red</w:t>
      </w:r>
    </w:p>
    <w:p w:rsidR="00FF0C8F" w:rsidRDefault="00FF0C8F" w:rsidP="00FF0C8F"/>
    <w:p w:rsidR="007627A7" w:rsidRPr="0052168F" w:rsidRDefault="0052168F" w:rsidP="007627A7">
      <w:pPr>
        <w:rPr>
          <w:sz w:val="32"/>
        </w:rPr>
      </w:pPr>
      <w:r>
        <w:rPr>
          <w:b/>
          <w:sz w:val="36"/>
          <w:u w:val="single"/>
        </w:rPr>
        <w:t>Betty Sue Wilson</w:t>
      </w:r>
      <w:r w:rsidRPr="0052168F">
        <w:rPr>
          <w:b/>
          <w:sz w:val="36"/>
        </w:rPr>
        <w:t xml:space="preserve"> </w:t>
      </w:r>
    </w:p>
    <w:p w:rsidR="007627A7" w:rsidRDefault="007627A7" w:rsidP="007627A7">
      <w:r>
        <w:t xml:space="preserve">Age: </w:t>
      </w:r>
      <w:r w:rsidR="0052168F">
        <w:t>22</w:t>
      </w:r>
    </w:p>
    <w:p w:rsidR="007627A7" w:rsidRDefault="007627A7" w:rsidP="007627A7">
      <w:r>
        <w:t>Sex: Female</w:t>
      </w:r>
    </w:p>
    <w:p w:rsidR="007627A7" w:rsidRDefault="007627A7" w:rsidP="007627A7">
      <w:r>
        <w:t>Occupation: Actress</w:t>
      </w:r>
    </w:p>
    <w:p w:rsidR="007627A7" w:rsidRDefault="007627A7" w:rsidP="007627A7">
      <w:r>
        <w:t xml:space="preserve">Hometown: </w:t>
      </w:r>
      <w:r w:rsidR="0052168F">
        <w:t>Sibley</w:t>
      </w:r>
      <w:r>
        <w:t xml:space="preserve">, </w:t>
      </w:r>
      <w:r w:rsidR="0052168F">
        <w:t>Iowa</w:t>
      </w:r>
    </w:p>
    <w:p w:rsidR="007627A7" w:rsidRDefault="007627A7" w:rsidP="007627A7">
      <w:r>
        <w:t xml:space="preserve">Characteristics: </w:t>
      </w:r>
      <w:r w:rsidR="0052168F">
        <w:t>Down to Earth, Loving, Humble, Hardworking</w:t>
      </w:r>
    </w:p>
    <w:p w:rsidR="007627A7" w:rsidRDefault="007627A7" w:rsidP="007627A7">
      <w:r>
        <w:t>Notes</w:t>
      </w:r>
    </w:p>
    <w:p w:rsidR="007627A7" w:rsidRDefault="0052168F" w:rsidP="007627A7">
      <w:pPr>
        <w:pStyle w:val="ListParagraph"/>
        <w:numPr>
          <w:ilvl w:val="0"/>
          <w:numId w:val="2"/>
        </w:numPr>
      </w:pPr>
      <w:r>
        <w:t>Youngest of 12 children</w:t>
      </w:r>
    </w:p>
    <w:p w:rsidR="0052168F" w:rsidRDefault="0052168F" w:rsidP="007627A7">
      <w:pPr>
        <w:pStyle w:val="ListParagraph"/>
        <w:numPr>
          <w:ilvl w:val="0"/>
          <w:numId w:val="2"/>
        </w:numPr>
      </w:pPr>
      <w:r>
        <w:t>Took singing and dancing lessons</w:t>
      </w:r>
    </w:p>
    <w:p w:rsidR="0052168F" w:rsidRDefault="0052168F" w:rsidP="007627A7">
      <w:pPr>
        <w:pStyle w:val="ListParagraph"/>
        <w:numPr>
          <w:ilvl w:val="0"/>
          <w:numId w:val="2"/>
        </w:numPr>
      </w:pPr>
      <w:r>
        <w:t>Hopes of becoming a great actress one day and travelling to Europe</w:t>
      </w:r>
    </w:p>
    <w:p w:rsidR="0052168F" w:rsidRDefault="0052168F" w:rsidP="007627A7">
      <w:pPr>
        <w:pStyle w:val="ListParagraph"/>
        <w:numPr>
          <w:ilvl w:val="0"/>
          <w:numId w:val="2"/>
        </w:numPr>
      </w:pPr>
      <w:r>
        <w:t>Very strong connection to family</w:t>
      </w:r>
    </w:p>
    <w:p w:rsidR="0052168F" w:rsidRDefault="0052168F" w:rsidP="007627A7">
      <w:pPr>
        <w:pStyle w:val="ListParagraph"/>
        <w:numPr>
          <w:ilvl w:val="0"/>
          <w:numId w:val="2"/>
        </w:numPr>
      </w:pPr>
      <w:r>
        <w:t>Your real name is Ramona Simpson</w:t>
      </w:r>
    </w:p>
    <w:p w:rsidR="00C53E61" w:rsidRDefault="00C53E61" w:rsidP="007627A7">
      <w:pPr>
        <w:pStyle w:val="ListParagraph"/>
        <w:numPr>
          <w:ilvl w:val="0"/>
          <w:numId w:val="2"/>
        </w:numPr>
      </w:pPr>
      <w:r>
        <w:t>Farm-Raised</w:t>
      </w:r>
    </w:p>
    <w:p w:rsidR="00FF0C8F" w:rsidRDefault="0052168F" w:rsidP="00FF0C8F">
      <w:r w:rsidRPr="0052168F">
        <w:rPr>
          <w:i/>
          <w:sz w:val="36"/>
        </w:rPr>
        <w:t>(Ramona Simpson)</w:t>
      </w:r>
    </w:p>
    <w:p w:rsidR="0052168F" w:rsidRDefault="0052168F" w:rsidP="0052168F">
      <w:r>
        <w:t>Age: 2</w:t>
      </w:r>
      <w:r w:rsidR="00F12EB7">
        <w:t>4</w:t>
      </w:r>
    </w:p>
    <w:p w:rsidR="0052168F" w:rsidRDefault="0052168F" w:rsidP="0052168F">
      <w:r>
        <w:t>Sex: Female</w:t>
      </w:r>
    </w:p>
    <w:p w:rsidR="0052168F" w:rsidRDefault="0052168F" w:rsidP="0052168F">
      <w:r>
        <w:t xml:space="preserve">Occupation: </w:t>
      </w:r>
      <w:r w:rsidR="00F12EB7">
        <w:t>Unknown</w:t>
      </w:r>
    </w:p>
    <w:p w:rsidR="0052168F" w:rsidRDefault="0052168F" w:rsidP="0052168F">
      <w:r>
        <w:t>Hometown: Seattle, WA</w:t>
      </w:r>
    </w:p>
    <w:p w:rsidR="0052168F" w:rsidRDefault="0052168F" w:rsidP="0052168F">
      <w:r>
        <w:t xml:space="preserve">Characteristics: </w:t>
      </w:r>
      <w:r w:rsidR="00F12EB7">
        <w:t>Compulsive</w:t>
      </w:r>
      <w:r>
        <w:t xml:space="preserve"> Liar,</w:t>
      </w:r>
      <w:r w:rsidR="00F12EB7">
        <w:t xml:space="preserve"> Tenacious, Bold</w:t>
      </w:r>
    </w:p>
    <w:p w:rsidR="0052168F" w:rsidRDefault="0052168F" w:rsidP="0052168F">
      <w:r>
        <w:t>Notes</w:t>
      </w:r>
    </w:p>
    <w:p w:rsidR="0052168F" w:rsidRDefault="00F12EB7" w:rsidP="0052168F">
      <w:pPr>
        <w:pStyle w:val="ListParagraph"/>
        <w:numPr>
          <w:ilvl w:val="0"/>
          <w:numId w:val="2"/>
        </w:numPr>
      </w:pPr>
      <w:r>
        <w:t>Only Child</w:t>
      </w:r>
    </w:p>
    <w:p w:rsidR="00F12EB7" w:rsidRDefault="00F12EB7" w:rsidP="0052168F">
      <w:pPr>
        <w:pStyle w:val="ListParagraph"/>
        <w:numPr>
          <w:ilvl w:val="0"/>
          <w:numId w:val="2"/>
        </w:numPr>
      </w:pPr>
      <w:r>
        <w:t>Illegitimate daughter of Dolores Simpson and Arthur James McCutcheon (Victim) the timber magnate</w:t>
      </w:r>
    </w:p>
    <w:p w:rsidR="00F12EB7" w:rsidRDefault="00F12EB7" w:rsidP="0052168F">
      <w:pPr>
        <w:pStyle w:val="ListParagraph"/>
        <w:numPr>
          <w:ilvl w:val="0"/>
          <w:numId w:val="2"/>
        </w:numPr>
      </w:pPr>
      <w:r>
        <w:t>Your mother and by association you both have a great hatred for Arthur who dumped your mother upon learning she was pregnant with you.</w:t>
      </w:r>
    </w:p>
    <w:p w:rsidR="00F12EB7" w:rsidRDefault="00F12EB7" w:rsidP="0052168F">
      <w:pPr>
        <w:pStyle w:val="ListParagraph"/>
        <w:numPr>
          <w:ilvl w:val="0"/>
          <w:numId w:val="2"/>
        </w:numPr>
      </w:pPr>
      <w:r>
        <w:t>You’ve been scheming and working your way to Superior Studios with plans of Arthur J. McCutcheon’s downfall</w:t>
      </w:r>
    </w:p>
    <w:p w:rsidR="00F12EB7" w:rsidRDefault="00F12EB7" w:rsidP="0052168F">
      <w:pPr>
        <w:pStyle w:val="ListParagraph"/>
        <w:numPr>
          <w:ilvl w:val="0"/>
          <w:numId w:val="2"/>
        </w:numPr>
      </w:pPr>
      <w:r>
        <w:t>You’ve been purposely having an affair with Matt Montgomery in order to infiltrate your way into Superior Studios and get close to McCutcheon</w:t>
      </w:r>
    </w:p>
    <w:p w:rsidR="00F12EB7" w:rsidRDefault="00F12EB7" w:rsidP="0052168F">
      <w:pPr>
        <w:pStyle w:val="ListParagraph"/>
        <w:numPr>
          <w:ilvl w:val="0"/>
          <w:numId w:val="2"/>
        </w:numPr>
      </w:pPr>
      <w:r>
        <w:t>You don’t think Matt suspects the affair is fake, but you don’t really care either</w:t>
      </w:r>
    </w:p>
    <w:p w:rsidR="0052168F" w:rsidRDefault="0052168F" w:rsidP="00FF0C8F"/>
    <w:p w:rsidR="00A470B2" w:rsidRPr="0052168F" w:rsidRDefault="00A470B2" w:rsidP="00A470B2">
      <w:pPr>
        <w:rPr>
          <w:sz w:val="32"/>
        </w:rPr>
      </w:pPr>
      <w:r>
        <w:rPr>
          <w:b/>
          <w:sz w:val="36"/>
          <w:u w:val="single"/>
        </w:rPr>
        <w:t>Olaf Hendrikssen</w:t>
      </w:r>
    </w:p>
    <w:p w:rsidR="00A470B2" w:rsidRDefault="00A470B2" w:rsidP="00A470B2">
      <w:r>
        <w:t>Age: 41</w:t>
      </w:r>
    </w:p>
    <w:p w:rsidR="00A470B2" w:rsidRDefault="00A470B2" w:rsidP="00A470B2">
      <w:r>
        <w:t>Sex: Male</w:t>
      </w:r>
    </w:p>
    <w:p w:rsidR="00A470B2" w:rsidRDefault="00A470B2" w:rsidP="00A470B2">
      <w:r>
        <w:t>Occupation: Director</w:t>
      </w:r>
    </w:p>
    <w:p w:rsidR="00A470B2" w:rsidRDefault="00A470B2" w:rsidP="00A470B2">
      <w:r>
        <w:t>Hometown: Copenhagen, Denmark</w:t>
      </w:r>
    </w:p>
    <w:p w:rsidR="00A470B2" w:rsidRDefault="00A470B2" w:rsidP="00A470B2">
      <w:r>
        <w:t>Characteristics: Work is his Passion, Attractive, Artistic</w:t>
      </w:r>
      <w:r w:rsidR="00734240">
        <w:t>, Excessive drinking and gambling habits</w:t>
      </w:r>
    </w:p>
    <w:p w:rsidR="00A470B2" w:rsidRDefault="00A470B2" w:rsidP="00A470B2">
      <w:r>
        <w:t>Notes</w:t>
      </w:r>
    </w:p>
    <w:p w:rsidR="00A470B2" w:rsidRDefault="00A470B2" w:rsidP="00A470B2">
      <w:pPr>
        <w:pStyle w:val="ListParagraph"/>
        <w:numPr>
          <w:ilvl w:val="0"/>
          <w:numId w:val="2"/>
        </w:numPr>
      </w:pPr>
      <w:r>
        <w:t>Excessive drinker and compulsive gambler</w:t>
      </w:r>
    </w:p>
    <w:p w:rsidR="00A470B2" w:rsidRDefault="00A470B2" w:rsidP="00A470B2">
      <w:pPr>
        <w:pStyle w:val="ListParagraph"/>
        <w:numPr>
          <w:ilvl w:val="0"/>
          <w:numId w:val="2"/>
        </w:numPr>
      </w:pPr>
      <w:r>
        <w:t>Fired from your previous 3 studios due to said drinking habits</w:t>
      </w:r>
    </w:p>
    <w:p w:rsidR="00A470B2" w:rsidRDefault="00A470B2" w:rsidP="00A470B2">
      <w:pPr>
        <w:pStyle w:val="ListParagraph"/>
        <w:numPr>
          <w:ilvl w:val="0"/>
          <w:numId w:val="2"/>
        </w:numPr>
      </w:pPr>
      <w:r>
        <w:t>You’ve been in an insurance fraud scheme with Clyde Willoughby</w:t>
      </w:r>
    </w:p>
    <w:p w:rsidR="00A470B2" w:rsidRDefault="00A470B2" w:rsidP="00A470B2">
      <w:pPr>
        <w:pStyle w:val="ListParagraph"/>
        <w:numPr>
          <w:ilvl w:val="1"/>
          <w:numId w:val="2"/>
        </w:numPr>
      </w:pPr>
      <w:r>
        <w:t>You’ve faked being drunk and brought movies in over budget to skim money off the top</w:t>
      </w:r>
    </w:p>
    <w:p w:rsidR="00A470B2" w:rsidRDefault="00A470B2" w:rsidP="00A470B2">
      <w:pPr>
        <w:pStyle w:val="ListParagraph"/>
        <w:numPr>
          <w:ilvl w:val="1"/>
          <w:numId w:val="2"/>
        </w:numPr>
      </w:pPr>
      <w:r>
        <w:t>You need the money to pay off your gambling debts</w:t>
      </w:r>
    </w:p>
    <w:p w:rsidR="00A470B2" w:rsidRDefault="00A470B2" w:rsidP="00A470B2">
      <w:pPr>
        <w:pStyle w:val="ListParagraph"/>
        <w:numPr>
          <w:ilvl w:val="0"/>
          <w:numId w:val="2"/>
        </w:numPr>
      </w:pPr>
      <w:r>
        <w:t>Having found out about your scheme, Alice Chatterly has been blackmailing you for her silence</w:t>
      </w:r>
    </w:p>
    <w:p w:rsidR="00A470B2" w:rsidRDefault="00734240" w:rsidP="00A470B2">
      <w:pPr>
        <w:pStyle w:val="ListParagraph"/>
        <w:numPr>
          <w:ilvl w:val="0"/>
          <w:numId w:val="2"/>
        </w:numPr>
      </w:pPr>
      <w:r>
        <w:t xml:space="preserve">As a result you’ve begun to drink again for real </w:t>
      </w:r>
    </w:p>
    <w:p w:rsidR="00734240" w:rsidRDefault="00734240" w:rsidP="00734240">
      <w:pPr>
        <w:pStyle w:val="ListParagraph"/>
        <w:numPr>
          <w:ilvl w:val="1"/>
          <w:numId w:val="2"/>
        </w:numPr>
      </w:pPr>
      <w:r>
        <w:t>This cause McCutcheon to fire you from the Move “Let Them Eat Cake” but you kept coming back</w:t>
      </w:r>
    </w:p>
    <w:p w:rsidR="00734240" w:rsidRDefault="00734240" w:rsidP="00734240">
      <w:pPr>
        <w:pStyle w:val="ListParagraph"/>
        <w:numPr>
          <w:ilvl w:val="1"/>
          <w:numId w:val="2"/>
        </w:numPr>
      </w:pPr>
      <w:r>
        <w:t>The day of his murder he fired you again and this time you suspect he meant it…</w:t>
      </w:r>
    </w:p>
    <w:p w:rsidR="00B97087" w:rsidRDefault="00B97087" w:rsidP="00B97087">
      <w:pPr>
        <w:pStyle w:val="ListParagraph"/>
        <w:numPr>
          <w:ilvl w:val="0"/>
          <w:numId w:val="2"/>
        </w:numPr>
      </w:pPr>
      <w:r>
        <w:t>Do your best Scandinavian accent!</w:t>
      </w:r>
    </w:p>
    <w:p w:rsidR="0052168F" w:rsidRDefault="0052168F" w:rsidP="00FF0C8F"/>
    <w:p w:rsidR="00734240" w:rsidRPr="0052168F" w:rsidRDefault="00734240" w:rsidP="00734240">
      <w:pPr>
        <w:rPr>
          <w:sz w:val="32"/>
        </w:rPr>
      </w:pPr>
      <w:r>
        <w:rPr>
          <w:b/>
          <w:sz w:val="36"/>
          <w:u w:val="single"/>
        </w:rPr>
        <w:t>Wilbur Andrews</w:t>
      </w:r>
    </w:p>
    <w:p w:rsidR="00734240" w:rsidRDefault="00734240" w:rsidP="00734240">
      <w:r>
        <w:t>Age: 32</w:t>
      </w:r>
    </w:p>
    <w:p w:rsidR="00734240" w:rsidRDefault="00734240" w:rsidP="00734240">
      <w:r>
        <w:t>Sex: Male</w:t>
      </w:r>
    </w:p>
    <w:p w:rsidR="00734240" w:rsidRDefault="00734240" w:rsidP="00734240">
      <w:r>
        <w:t>Occupation: Inventor</w:t>
      </w:r>
    </w:p>
    <w:p w:rsidR="00734240" w:rsidRDefault="00734240" w:rsidP="00734240">
      <w:r>
        <w:t>Hometown: Philadelphia, PA</w:t>
      </w:r>
    </w:p>
    <w:p w:rsidR="00734240" w:rsidRDefault="00734240" w:rsidP="00734240">
      <w:r>
        <w:t>Characteristics: Introverted, Espec</w:t>
      </w:r>
      <w:r w:rsidR="00311C8F">
        <w:t>ially shy with women, Thinker</w:t>
      </w:r>
    </w:p>
    <w:p w:rsidR="00734240" w:rsidRDefault="00734240" w:rsidP="00734240">
      <w:r>
        <w:t>Notes</w:t>
      </w:r>
    </w:p>
    <w:p w:rsidR="00734240" w:rsidRDefault="00311C8F" w:rsidP="00734240">
      <w:pPr>
        <w:pStyle w:val="ListParagraph"/>
        <w:numPr>
          <w:ilvl w:val="0"/>
          <w:numId w:val="2"/>
        </w:numPr>
      </w:pPr>
      <w:r>
        <w:t>Socially awkward around women</w:t>
      </w:r>
    </w:p>
    <w:p w:rsidR="00311C8F" w:rsidRDefault="00311C8F" w:rsidP="00734240">
      <w:pPr>
        <w:pStyle w:val="ListParagraph"/>
        <w:numPr>
          <w:ilvl w:val="0"/>
          <w:numId w:val="2"/>
        </w:numPr>
      </w:pPr>
      <w:r>
        <w:t>Loves to talk about his inventions</w:t>
      </w:r>
    </w:p>
    <w:p w:rsidR="00311C8F" w:rsidRDefault="00311C8F" w:rsidP="00734240">
      <w:pPr>
        <w:pStyle w:val="ListParagraph"/>
        <w:numPr>
          <w:ilvl w:val="0"/>
          <w:numId w:val="2"/>
        </w:numPr>
      </w:pPr>
      <w:r>
        <w:t>You have  a crush on Irma Meyers</w:t>
      </w:r>
    </w:p>
    <w:p w:rsidR="00311C8F" w:rsidRDefault="00311C8F" w:rsidP="00311C8F">
      <w:pPr>
        <w:pStyle w:val="ListParagraph"/>
        <w:numPr>
          <w:ilvl w:val="1"/>
          <w:numId w:val="2"/>
        </w:numPr>
      </w:pPr>
      <w:r>
        <w:t>You’re shyness and the fact Irma was involved romantically with McCutcheon shot your chances with her</w:t>
      </w:r>
    </w:p>
    <w:p w:rsidR="00311C8F" w:rsidRDefault="00311C8F" w:rsidP="00311C8F">
      <w:pPr>
        <w:pStyle w:val="ListParagraph"/>
        <w:numPr>
          <w:ilvl w:val="0"/>
          <w:numId w:val="2"/>
        </w:numPr>
      </w:pPr>
      <w:r>
        <w:t>You were assigned to the private infantry during the great war</w:t>
      </w:r>
    </w:p>
    <w:p w:rsidR="00311C8F" w:rsidRDefault="00311C8F" w:rsidP="00311C8F">
      <w:pPr>
        <w:pStyle w:val="ListParagraph"/>
        <w:numPr>
          <w:ilvl w:val="1"/>
          <w:numId w:val="2"/>
        </w:numPr>
      </w:pPr>
      <w:r>
        <w:t>You were injured at Argonne whilst trying to run from battle and sent home on medical discharge with a medal</w:t>
      </w:r>
    </w:p>
    <w:p w:rsidR="00311C8F" w:rsidRDefault="00311C8F" w:rsidP="00311C8F">
      <w:pPr>
        <w:pStyle w:val="ListParagraph"/>
        <w:numPr>
          <w:ilvl w:val="1"/>
          <w:numId w:val="2"/>
        </w:numPr>
      </w:pPr>
      <w:r>
        <w:t>This was only known to your squad, but McCutcheon had somehow known about your embarrassing history as well</w:t>
      </w:r>
    </w:p>
    <w:p w:rsidR="00311C8F" w:rsidRDefault="00311C8F" w:rsidP="00311C8F">
      <w:pPr>
        <w:pStyle w:val="ListParagraph"/>
        <w:numPr>
          <w:ilvl w:val="2"/>
          <w:numId w:val="2"/>
        </w:numPr>
      </w:pPr>
      <w:r>
        <w:t>He was blackmailing you to keep working for him or he’d release your military history to the world.</w:t>
      </w:r>
    </w:p>
    <w:p w:rsidR="00311C8F" w:rsidRDefault="00311C8F" w:rsidP="00311C8F">
      <w:pPr>
        <w:pStyle w:val="ListParagraph"/>
        <w:numPr>
          <w:ilvl w:val="0"/>
          <w:numId w:val="2"/>
        </w:numPr>
      </w:pPr>
      <w:r>
        <w:t>You made a fortune off your radio patents but lost it all when an inspector discovered your cooked books for your television company Videola</w:t>
      </w:r>
    </w:p>
    <w:p w:rsidR="00311C8F" w:rsidRDefault="00311C8F" w:rsidP="00311C8F">
      <w:pPr>
        <w:pStyle w:val="ListParagraph"/>
        <w:numPr>
          <w:ilvl w:val="0"/>
          <w:numId w:val="2"/>
        </w:numPr>
      </w:pPr>
      <w:r>
        <w:t>McCutcheon took advantage of your inventions and registered patents in his name</w:t>
      </w:r>
    </w:p>
    <w:p w:rsidR="00311C8F" w:rsidRDefault="00311C8F" w:rsidP="00311C8F">
      <w:pPr>
        <w:pStyle w:val="ListParagraph"/>
        <w:numPr>
          <w:ilvl w:val="1"/>
          <w:numId w:val="2"/>
        </w:numPr>
      </w:pPr>
      <w:r>
        <w:t>You didn’t see a dime from the huge royalties he was making.</w:t>
      </w:r>
    </w:p>
    <w:p w:rsidR="0052168F" w:rsidRDefault="0052168F" w:rsidP="00FF0C8F"/>
    <w:p w:rsidR="00311C8F" w:rsidRPr="0052168F" w:rsidRDefault="00311C8F" w:rsidP="00311C8F">
      <w:pPr>
        <w:rPr>
          <w:sz w:val="32"/>
        </w:rPr>
      </w:pPr>
      <w:r>
        <w:rPr>
          <w:b/>
          <w:sz w:val="36"/>
          <w:u w:val="single"/>
        </w:rPr>
        <w:t>Irma Meyers</w:t>
      </w:r>
    </w:p>
    <w:p w:rsidR="00311C8F" w:rsidRDefault="00311C8F" w:rsidP="00311C8F">
      <w:r>
        <w:t>Age: 30</w:t>
      </w:r>
    </w:p>
    <w:p w:rsidR="00311C8F" w:rsidRDefault="00311C8F" w:rsidP="00311C8F">
      <w:r>
        <w:t>Sex: Female</w:t>
      </w:r>
    </w:p>
    <w:p w:rsidR="00311C8F" w:rsidRDefault="00311C8F" w:rsidP="00311C8F">
      <w:r>
        <w:t>Occupation: Hairdresser, Actress</w:t>
      </w:r>
    </w:p>
    <w:p w:rsidR="00311C8F" w:rsidRDefault="00311C8F" w:rsidP="00311C8F">
      <w:r>
        <w:t>Hometown: Phoenix, AZ</w:t>
      </w:r>
    </w:p>
    <w:p w:rsidR="00311C8F" w:rsidRDefault="00311C8F" w:rsidP="00311C8F">
      <w:r>
        <w:t xml:space="preserve">Characteristics: </w:t>
      </w:r>
      <w:r w:rsidR="00B97087">
        <w:t xml:space="preserve">Conservative, </w:t>
      </w:r>
      <w:r w:rsidR="00727912">
        <w:t>Creative, Driven, Proud, Self-Sufficient</w:t>
      </w:r>
      <w:r w:rsidR="00F14C66">
        <w:t>, Possesive</w:t>
      </w:r>
    </w:p>
    <w:p w:rsidR="00311C8F" w:rsidRDefault="00311C8F" w:rsidP="00311C8F">
      <w:r>
        <w:t>Notes</w:t>
      </w:r>
    </w:p>
    <w:p w:rsidR="00311C8F" w:rsidRDefault="00311C8F" w:rsidP="00311C8F">
      <w:pPr>
        <w:pStyle w:val="ListParagraph"/>
        <w:numPr>
          <w:ilvl w:val="0"/>
          <w:numId w:val="2"/>
        </w:numPr>
      </w:pPr>
      <w:r>
        <w:t xml:space="preserve">You came from lower class family </w:t>
      </w:r>
    </w:p>
    <w:p w:rsidR="00311C8F" w:rsidRDefault="00311C8F" w:rsidP="00311C8F">
      <w:pPr>
        <w:pStyle w:val="ListParagraph"/>
        <w:numPr>
          <w:ilvl w:val="0"/>
          <w:numId w:val="2"/>
        </w:numPr>
      </w:pPr>
      <w:r>
        <w:t>Learned to take care of yourself at  a young age</w:t>
      </w:r>
    </w:p>
    <w:p w:rsidR="00311C8F" w:rsidRDefault="00311C8F" w:rsidP="00311C8F">
      <w:pPr>
        <w:pStyle w:val="ListParagraph"/>
        <w:numPr>
          <w:ilvl w:val="0"/>
          <w:numId w:val="2"/>
        </w:numPr>
      </w:pPr>
      <w:r>
        <w:t>You vowed to never earn a living having to do someone else’s chores for them</w:t>
      </w:r>
    </w:p>
    <w:p w:rsidR="00D73D59" w:rsidRDefault="00D73D59" w:rsidP="00311C8F">
      <w:pPr>
        <w:pStyle w:val="ListParagraph"/>
        <w:numPr>
          <w:ilvl w:val="0"/>
          <w:numId w:val="2"/>
        </w:numPr>
      </w:pPr>
      <w:r>
        <w:t>You made your way to Hollywood and got into the industry through hairdressing at a famous salon</w:t>
      </w:r>
    </w:p>
    <w:p w:rsidR="00D73D59" w:rsidRDefault="00D73D59" w:rsidP="00311C8F">
      <w:pPr>
        <w:pStyle w:val="ListParagraph"/>
        <w:numPr>
          <w:ilvl w:val="0"/>
          <w:numId w:val="2"/>
        </w:numPr>
      </w:pPr>
      <w:r>
        <w:t>You were in a rocky love affair with McCutcheon</w:t>
      </w:r>
    </w:p>
    <w:p w:rsidR="00D73D59" w:rsidRDefault="00D73D59" w:rsidP="00D73D59">
      <w:pPr>
        <w:pStyle w:val="ListParagraph"/>
        <w:numPr>
          <w:ilvl w:val="1"/>
          <w:numId w:val="2"/>
        </w:numPr>
      </w:pPr>
      <w:r>
        <w:t>He had eyes for any young actress on the set, especially Betty Sue Wilson</w:t>
      </w:r>
    </w:p>
    <w:p w:rsidR="00D73D59" w:rsidRDefault="00D73D59" w:rsidP="00D73D59">
      <w:pPr>
        <w:pStyle w:val="ListParagraph"/>
        <w:numPr>
          <w:ilvl w:val="1"/>
          <w:numId w:val="2"/>
        </w:numPr>
      </w:pPr>
      <w:r>
        <w:t>This had cooled down your affair and you were afraid he was going to break it off soon</w:t>
      </w:r>
    </w:p>
    <w:p w:rsidR="00D73D59" w:rsidRDefault="002D0F27" w:rsidP="00D73D59">
      <w:pPr>
        <w:pStyle w:val="ListParagraph"/>
        <w:numPr>
          <w:ilvl w:val="1"/>
          <w:numId w:val="2"/>
        </w:numPr>
      </w:pPr>
      <w:r>
        <w:t>The jealousy</w:t>
      </w:r>
      <w:r w:rsidR="00D73D59">
        <w:t xml:space="preserve"> drove you mad</w:t>
      </w:r>
    </w:p>
    <w:p w:rsidR="00D73D59" w:rsidRDefault="00D73D59" w:rsidP="00D73D59">
      <w:pPr>
        <w:pStyle w:val="ListParagraph"/>
        <w:numPr>
          <w:ilvl w:val="0"/>
          <w:numId w:val="2"/>
        </w:numPr>
      </w:pPr>
      <w:r>
        <w:t>Several years ago you murdered an unfaithful lover when you found him in bed with another woman</w:t>
      </w:r>
    </w:p>
    <w:p w:rsidR="00D73D59" w:rsidRDefault="00D73D59" w:rsidP="00D73D59">
      <w:pPr>
        <w:pStyle w:val="ListParagraph"/>
        <w:numPr>
          <w:ilvl w:val="1"/>
          <w:numId w:val="2"/>
        </w:numPr>
      </w:pPr>
      <w:r>
        <w:t>The studio you were working for at the time covered it up and arranged for you to work at another studio</w:t>
      </w:r>
    </w:p>
    <w:p w:rsidR="00D73D59" w:rsidRDefault="00D73D59" w:rsidP="00D73D59">
      <w:pPr>
        <w:pStyle w:val="ListParagraph"/>
        <w:numPr>
          <w:ilvl w:val="0"/>
          <w:numId w:val="2"/>
        </w:numPr>
      </w:pPr>
      <w:r>
        <w:t>McCutcheon had you act as his secretary after the old one quit suddenly</w:t>
      </w:r>
    </w:p>
    <w:p w:rsidR="00D73D59" w:rsidRDefault="00D73D59" w:rsidP="00D73D59">
      <w:pPr>
        <w:pStyle w:val="ListParagraph"/>
        <w:numPr>
          <w:ilvl w:val="1"/>
          <w:numId w:val="2"/>
        </w:numPr>
      </w:pPr>
      <w:r>
        <w:t>You weren’t paid any extra, but thought it good to use the position to keep an eye on McCutcheon</w:t>
      </w:r>
    </w:p>
    <w:p w:rsidR="0052168F" w:rsidRDefault="0052168F" w:rsidP="002D0F27">
      <w:pPr>
        <w:pStyle w:val="ListParagraph"/>
      </w:pPr>
    </w:p>
    <w:p w:rsidR="002D0F27" w:rsidRDefault="002D0F27" w:rsidP="002D0F27">
      <w:pPr>
        <w:pStyle w:val="ListParagraph"/>
      </w:pPr>
    </w:p>
    <w:p w:rsidR="002D0F27" w:rsidRDefault="002D0F27" w:rsidP="002D0F27">
      <w:pPr>
        <w:pStyle w:val="ListParagraph"/>
      </w:pPr>
    </w:p>
    <w:p w:rsidR="00C42086" w:rsidRPr="0052168F" w:rsidRDefault="00C42086" w:rsidP="00C42086">
      <w:pPr>
        <w:rPr>
          <w:sz w:val="32"/>
        </w:rPr>
      </w:pPr>
      <w:r>
        <w:rPr>
          <w:b/>
          <w:sz w:val="36"/>
          <w:u w:val="single"/>
        </w:rPr>
        <w:t>Alice Chatterly</w:t>
      </w:r>
    </w:p>
    <w:p w:rsidR="00C42086" w:rsidRDefault="00C42086" w:rsidP="00C42086">
      <w:r>
        <w:t>Age: 31 (Eternally….)</w:t>
      </w:r>
    </w:p>
    <w:p w:rsidR="00C42086" w:rsidRDefault="00C42086" w:rsidP="00C42086">
      <w:r>
        <w:t>Sex: Female</w:t>
      </w:r>
    </w:p>
    <w:p w:rsidR="001418B9" w:rsidRDefault="001418B9" w:rsidP="00C42086">
      <w:r>
        <w:t>Status: Single and Not Interested</w:t>
      </w:r>
    </w:p>
    <w:p w:rsidR="00C42086" w:rsidRDefault="00C42086" w:rsidP="00C42086">
      <w:r>
        <w:t>Occupation: Columnist and self-titled Reporter</w:t>
      </w:r>
    </w:p>
    <w:p w:rsidR="00C42086" w:rsidRDefault="00C42086" w:rsidP="00C42086">
      <w:r>
        <w:t>Hometown: Burbank, CA</w:t>
      </w:r>
    </w:p>
    <w:p w:rsidR="00C42086" w:rsidRDefault="00C42086" w:rsidP="00C42086">
      <w:r>
        <w:t>Characteristics: Driven, Doesn’t play by the rules, Loves stories and gossip</w:t>
      </w:r>
      <w:r w:rsidR="00B97087">
        <w:t>, Flamboyant</w:t>
      </w:r>
    </w:p>
    <w:p w:rsidR="00C42086" w:rsidRDefault="00C42086" w:rsidP="00C42086">
      <w:r>
        <w:t>Notes</w:t>
      </w:r>
    </w:p>
    <w:p w:rsidR="00550B38" w:rsidRDefault="00550B38" w:rsidP="00C42086">
      <w:pPr>
        <w:pStyle w:val="ListParagraph"/>
        <w:numPr>
          <w:ilvl w:val="0"/>
          <w:numId w:val="2"/>
        </w:numPr>
      </w:pPr>
      <w:r>
        <w:t>Previously you ran stories under the moniker “Al Chapman” due to the restrictive nature of the female work place in the 1920’s</w:t>
      </w:r>
    </w:p>
    <w:p w:rsidR="00550B38" w:rsidRDefault="00550B38" w:rsidP="00550B38">
      <w:pPr>
        <w:pStyle w:val="ListParagraph"/>
        <w:numPr>
          <w:ilvl w:val="1"/>
          <w:numId w:val="2"/>
        </w:numPr>
      </w:pPr>
      <w:r>
        <w:t>You were eventually found out and fired, but your efforts resulted in a n</w:t>
      </w:r>
      <w:r w:rsidR="001418B9">
        <w:t>ew need for the controversial in the news papers</w:t>
      </w:r>
    </w:p>
    <w:p w:rsidR="001418B9" w:rsidRDefault="001418B9" w:rsidP="001418B9">
      <w:pPr>
        <w:pStyle w:val="ListParagraph"/>
        <w:numPr>
          <w:ilvl w:val="0"/>
          <w:numId w:val="2"/>
        </w:numPr>
      </w:pPr>
      <w:r>
        <w:t>You had an idea for a column about the film industry and went to the Los Angeles Messenger</w:t>
      </w:r>
    </w:p>
    <w:p w:rsidR="001418B9" w:rsidRDefault="001418B9" w:rsidP="001418B9">
      <w:pPr>
        <w:pStyle w:val="ListParagraph"/>
        <w:numPr>
          <w:ilvl w:val="1"/>
          <w:numId w:val="2"/>
        </w:numPr>
      </w:pPr>
      <w:r>
        <w:t>Your column took off and was adopted by 52  newspapers</w:t>
      </w:r>
    </w:p>
    <w:p w:rsidR="001418B9" w:rsidRDefault="001418B9" w:rsidP="001418B9">
      <w:pPr>
        <w:pStyle w:val="ListParagraph"/>
        <w:numPr>
          <w:ilvl w:val="0"/>
          <w:numId w:val="2"/>
        </w:numPr>
      </w:pPr>
      <w:r>
        <w:t>You and McCutcheon have a deal to keep secret about some of the happenings within Superior Studios for a steady stream of other juicy info on the studio</w:t>
      </w:r>
    </w:p>
    <w:p w:rsidR="001418B9" w:rsidRPr="001418B9" w:rsidRDefault="001418B9" w:rsidP="001418B9">
      <w:pPr>
        <w:pStyle w:val="ListParagraph"/>
        <w:numPr>
          <w:ilvl w:val="1"/>
          <w:numId w:val="2"/>
        </w:numPr>
        <w:rPr>
          <w:b/>
        </w:rPr>
      </w:pPr>
      <w:r w:rsidRPr="001418B9">
        <w:rPr>
          <w:b/>
        </w:rPr>
        <w:t>Your Dirt</w:t>
      </w:r>
    </w:p>
    <w:p w:rsidR="001418B9" w:rsidRDefault="001418B9" w:rsidP="001418B9">
      <w:pPr>
        <w:pStyle w:val="ListParagraph"/>
        <w:numPr>
          <w:ilvl w:val="2"/>
          <w:numId w:val="2"/>
        </w:numPr>
      </w:pPr>
      <w:r>
        <w:t>You know about Matt Montgomery’s speech impediment</w:t>
      </w:r>
    </w:p>
    <w:p w:rsidR="001418B9" w:rsidRDefault="001418B9" w:rsidP="001418B9">
      <w:pPr>
        <w:pStyle w:val="ListParagraph"/>
        <w:numPr>
          <w:ilvl w:val="2"/>
          <w:numId w:val="2"/>
        </w:numPr>
      </w:pPr>
      <w:r>
        <w:t>You know about Irma Meyers’ murderous past</w:t>
      </w:r>
    </w:p>
    <w:p w:rsidR="001418B9" w:rsidRDefault="001418B9" w:rsidP="001418B9">
      <w:pPr>
        <w:pStyle w:val="ListParagraph"/>
        <w:numPr>
          <w:ilvl w:val="2"/>
          <w:numId w:val="2"/>
        </w:numPr>
      </w:pPr>
      <w:r>
        <w:t>You know about Olaf Hedrikssen’s and Clyde Willoughby’s embezzlement scheme</w:t>
      </w:r>
    </w:p>
    <w:p w:rsidR="001418B9" w:rsidRDefault="001418B9" w:rsidP="001418B9">
      <w:pPr>
        <w:pStyle w:val="ListParagraph"/>
      </w:pPr>
    </w:p>
    <w:p w:rsidR="001418B9" w:rsidRPr="0052168F" w:rsidRDefault="001418B9" w:rsidP="001418B9">
      <w:pPr>
        <w:rPr>
          <w:sz w:val="32"/>
        </w:rPr>
      </w:pPr>
      <w:r>
        <w:rPr>
          <w:b/>
          <w:sz w:val="36"/>
          <w:u w:val="single"/>
        </w:rPr>
        <w:t>Clyde Willoughby</w:t>
      </w:r>
    </w:p>
    <w:p w:rsidR="001418B9" w:rsidRDefault="001418B9" w:rsidP="001418B9">
      <w:r>
        <w:t xml:space="preserve">Age: </w:t>
      </w:r>
      <w:r w:rsidR="0071031B">
        <w:t>38</w:t>
      </w:r>
    </w:p>
    <w:p w:rsidR="001418B9" w:rsidRDefault="001418B9" w:rsidP="001418B9">
      <w:r>
        <w:t>Sex: Male</w:t>
      </w:r>
    </w:p>
    <w:p w:rsidR="001418B9" w:rsidRDefault="001418B9" w:rsidP="001418B9">
      <w:r>
        <w:t>Status: Single</w:t>
      </w:r>
    </w:p>
    <w:p w:rsidR="001418B9" w:rsidRDefault="001418B9" w:rsidP="001418B9">
      <w:r>
        <w:t>Occupation: Adjuster for National Professional Underwriters</w:t>
      </w:r>
    </w:p>
    <w:p w:rsidR="001418B9" w:rsidRDefault="001418B9" w:rsidP="001418B9">
      <w:r>
        <w:t>Hometown: New York City, NY</w:t>
      </w:r>
    </w:p>
    <w:p w:rsidR="001418B9" w:rsidRDefault="001418B9" w:rsidP="001418B9">
      <w:r>
        <w:t>Characteristics: Sociable and Gregarious, Extroverted, Numbers Wiz, Careful and Conscientious</w:t>
      </w:r>
    </w:p>
    <w:p w:rsidR="001418B9" w:rsidRDefault="001418B9" w:rsidP="001418B9">
      <w:r>
        <w:t>Notes</w:t>
      </w:r>
    </w:p>
    <w:p w:rsidR="0071031B" w:rsidRDefault="00564D5E" w:rsidP="001418B9">
      <w:pPr>
        <w:pStyle w:val="ListParagraph"/>
        <w:numPr>
          <w:ilvl w:val="0"/>
          <w:numId w:val="2"/>
        </w:numPr>
      </w:pPr>
      <w:r>
        <w:t>Likes working with numbers, but can’t resist the charm of working with people</w:t>
      </w:r>
    </w:p>
    <w:p w:rsidR="00564D5E" w:rsidRDefault="00564D5E" w:rsidP="001418B9">
      <w:pPr>
        <w:pStyle w:val="ListParagraph"/>
        <w:numPr>
          <w:ilvl w:val="0"/>
          <w:numId w:val="2"/>
        </w:numPr>
      </w:pPr>
      <w:r>
        <w:t>Not technically employed by Superior Studios, but is considered a part of the family</w:t>
      </w:r>
    </w:p>
    <w:p w:rsidR="00564D5E" w:rsidRDefault="00564D5E" w:rsidP="001418B9">
      <w:pPr>
        <w:pStyle w:val="ListParagraph"/>
        <w:numPr>
          <w:ilvl w:val="0"/>
          <w:numId w:val="2"/>
        </w:numPr>
      </w:pPr>
      <w:r>
        <w:t>You’re currently working with the director Olaf Hedrikssen to embezzle money from your business and Superior Studios</w:t>
      </w:r>
    </w:p>
    <w:p w:rsidR="00564D5E" w:rsidRDefault="00564D5E" w:rsidP="00564D5E">
      <w:pPr>
        <w:pStyle w:val="ListParagraph"/>
        <w:numPr>
          <w:ilvl w:val="1"/>
          <w:numId w:val="2"/>
        </w:numPr>
      </w:pPr>
      <w:r>
        <w:t>By having McCutcheon’s films come in behind schedule and over budget you and Olaf have been able to skim the extra pay outs</w:t>
      </w:r>
    </w:p>
    <w:p w:rsidR="00564D5E" w:rsidRDefault="00564D5E" w:rsidP="00564D5E">
      <w:pPr>
        <w:pStyle w:val="ListParagraph"/>
        <w:numPr>
          <w:ilvl w:val="1"/>
          <w:numId w:val="2"/>
        </w:numPr>
      </w:pPr>
      <w:r>
        <w:t>If the embezzlement comes up in conversation you may lie about is as necessary</w:t>
      </w:r>
    </w:p>
    <w:p w:rsidR="00564D5E" w:rsidRDefault="00564D5E" w:rsidP="001418B9">
      <w:pPr>
        <w:pStyle w:val="ListParagraph"/>
        <w:numPr>
          <w:ilvl w:val="0"/>
          <w:numId w:val="2"/>
        </w:numPr>
      </w:pPr>
      <w:r>
        <w:t>You had once been caught embezzling in the past and were sent to prison because of it</w:t>
      </w:r>
    </w:p>
    <w:p w:rsidR="00564D5E" w:rsidRDefault="00564D5E" w:rsidP="001418B9">
      <w:pPr>
        <w:pStyle w:val="ListParagraph"/>
        <w:numPr>
          <w:ilvl w:val="0"/>
          <w:numId w:val="2"/>
        </w:numPr>
      </w:pPr>
      <w:r>
        <w:t>You’re being blackmailed by Alice Chatterly to keep quiet about the embezzlement and are paying her for her silence</w:t>
      </w:r>
    </w:p>
    <w:p w:rsidR="00564D5E" w:rsidRDefault="00564D5E" w:rsidP="001418B9">
      <w:pPr>
        <w:pStyle w:val="ListParagraph"/>
        <w:numPr>
          <w:ilvl w:val="0"/>
          <w:numId w:val="2"/>
        </w:numPr>
      </w:pPr>
      <w:r>
        <w:t>You suspect McCutcheon was on to your scheme as well</w:t>
      </w:r>
    </w:p>
    <w:p w:rsidR="00FF0C8F" w:rsidRDefault="00FF0C8F" w:rsidP="00FF0C8F"/>
    <w:p w:rsidR="00E14ACB" w:rsidRPr="0052168F" w:rsidRDefault="00E14ACB" w:rsidP="00E14ACB">
      <w:pPr>
        <w:rPr>
          <w:sz w:val="32"/>
        </w:rPr>
      </w:pPr>
      <w:r>
        <w:rPr>
          <w:b/>
          <w:sz w:val="36"/>
          <w:u w:val="single"/>
        </w:rPr>
        <w:t>Andrew J McCutcheon</w:t>
      </w:r>
    </w:p>
    <w:p w:rsidR="00E14ACB" w:rsidRDefault="00E14ACB" w:rsidP="00E14ACB">
      <w:r>
        <w:t xml:space="preserve">Age: </w:t>
      </w:r>
      <w:r w:rsidR="00F944A8">
        <w:t>45</w:t>
      </w:r>
    </w:p>
    <w:p w:rsidR="00E14ACB" w:rsidRDefault="00E14ACB" w:rsidP="00E14ACB">
      <w:r>
        <w:t>Sex: Male</w:t>
      </w:r>
    </w:p>
    <w:p w:rsidR="00E14ACB" w:rsidRDefault="00E14ACB" w:rsidP="00E14ACB">
      <w:r>
        <w:t>Status: Single</w:t>
      </w:r>
    </w:p>
    <w:p w:rsidR="00E14ACB" w:rsidRDefault="00E14ACB" w:rsidP="00E14ACB">
      <w:r>
        <w:t xml:space="preserve">Occupation: </w:t>
      </w:r>
      <w:r w:rsidR="00F944A8">
        <w:t>Chief Executive of Superior Studios</w:t>
      </w:r>
    </w:p>
    <w:p w:rsidR="00E14ACB" w:rsidRDefault="00E14ACB" w:rsidP="00E14ACB">
      <w:r>
        <w:t xml:space="preserve">Hometown: </w:t>
      </w:r>
      <w:r w:rsidR="00315A3E">
        <w:t>Seattle, WA</w:t>
      </w:r>
    </w:p>
    <w:p w:rsidR="00E14ACB" w:rsidRDefault="00E14ACB" w:rsidP="00E14ACB">
      <w:r>
        <w:t>Characteristics:</w:t>
      </w:r>
      <w:r w:rsidR="00315A3E">
        <w:t xml:space="preserve"> Womanizer, Opportunist, Tyrant, Eccentric, Grade-A Asshole</w:t>
      </w:r>
    </w:p>
    <w:p w:rsidR="00E14ACB" w:rsidRDefault="00E14ACB" w:rsidP="00E14ACB">
      <w:r>
        <w:t>Notes</w:t>
      </w:r>
    </w:p>
    <w:p w:rsidR="00B97087" w:rsidRDefault="00315A3E" w:rsidP="00E14ACB">
      <w:pPr>
        <w:pStyle w:val="ListParagraph"/>
        <w:numPr>
          <w:ilvl w:val="0"/>
          <w:numId w:val="2"/>
        </w:numPr>
      </w:pPr>
      <w:r>
        <w:t>McCutcheon was murdered last Tuesday, August 2</w:t>
      </w:r>
      <w:r w:rsidRPr="00315A3E">
        <w:rPr>
          <w:vertAlign w:val="superscript"/>
        </w:rPr>
        <w:t>nd</w:t>
      </w:r>
      <w:r>
        <w:t xml:space="preserve"> 1927 at sometime between 7:00 and 9:00 pm.</w:t>
      </w:r>
    </w:p>
    <w:p w:rsidR="00315A3E" w:rsidRDefault="00315A3E" w:rsidP="00E14ACB">
      <w:pPr>
        <w:pStyle w:val="ListParagraph"/>
        <w:numPr>
          <w:ilvl w:val="0"/>
          <w:numId w:val="2"/>
        </w:numPr>
      </w:pPr>
      <w:r>
        <w:t>Came from a wealthy inheritance from his Father, but would have you think he made it in Hollywood without a dime in his pocket</w:t>
      </w:r>
    </w:p>
    <w:p w:rsidR="00315A3E" w:rsidRDefault="00315A3E" w:rsidP="00E14ACB">
      <w:pPr>
        <w:pStyle w:val="ListParagraph"/>
        <w:numPr>
          <w:ilvl w:val="0"/>
          <w:numId w:val="2"/>
        </w:numPr>
      </w:pPr>
      <w:r>
        <w:t>Started out with a small theater which would show the typically Hollywood “trash” as he would call it, but the public ate it up.</w:t>
      </w:r>
    </w:p>
    <w:p w:rsidR="00B97087" w:rsidRDefault="00B97087" w:rsidP="004A17B6">
      <w:pPr>
        <w:pStyle w:val="ListParagraph"/>
        <w:numPr>
          <w:ilvl w:val="0"/>
          <w:numId w:val="2"/>
        </w:numPr>
      </w:pPr>
    </w:p>
    <w:p w:rsidR="00B97087" w:rsidRDefault="00B97087" w:rsidP="00E14ACB">
      <w:pPr>
        <w:pStyle w:val="ListParagraph"/>
        <w:numPr>
          <w:ilvl w:val="0"/>
          <w:numId w:val="2"/>
        </w:numPr>
      </w:pPr>
    </w:p>
    <w:p w:rsidR="00E14ACB" w:rsidRDefault="00E14ACB" w:rsidP="00E14ACB"/>
    <w:p w:rsidR="00F944A8" w:rsidRDefault="00F944A8" w:rsidP="00E14ACB"/>
    <w:p w:rsidR="00F944A8" w:rsidRDefault="00F944A8" w:rsidP="00E14ACB"/>
    <w:p w:rsidR="00F944A8" w:rsidRDefault="00F944A8" w:rsidP="00E14ACB"/>
    <w:p w:rsidR="00F944A8" w:rsidRPr="00B97087" w:rsidRDefault="00F944A8" w:rsidP="00E14ACB">
      <w:pPr>
        <w:rPr>
          <w:b/>
          <w:sz w:val="36"/>
        </w:rPr>
      </w:pPr>
      <w:r w:rsidRPr="00B97087">
        <w:rPr>
          <w:b/>
          <w:sz w:val="36"/>
        </w:rPr>
        <w:t>Rules</w:t>
      </w:r>
    </w:p>
    <w:p w:rsidR="00F944A8" w:rsidRDefault="00F944A8" w:rsidP="00E14ACB">
      <w:r>
        <w:t xml:space="preserve">Welcome to </w:t>
      </w:r>
    </w:p>
    <w:p w:rsidR="00F944A8" w:rsidRDefault="00F944A8" w:rsidP="00E14ACB">
      <w:r>
        <w:t>There are 8 supporting players in this murder mystery however the roles you’ll be playing are quite different.</w:t>
      </w:r>
    </w:p>
    <w:p w:rsidR="00F944A8" w:rsidRDefault="00F944A8" w:rsidP="00E14ACB">
      <w:r>
        <w:t>7 of you will be attempting to unearth the truth of Andrew J McCutcheon’s murder, while 1 of you who shall remain un-named, will attempt to disguise that truth and escape the clutches of justice!</w:t>
      </w:r>
    </w:p>
    <w:p w:rsidR="00C53E61" w:rsidRDefault="00F944A8" w:rsidP="00E14ACB">
      <w:r>
        <w:t xml:space="preserve">Each of you will take on the role of a character working in close relation to McCutcheon, </w:t>
      </w:r>
      <w:r w:rsidR="00B97087">
        <w:t>all of you are suspects in this most heinous of m</w:t>
      </w:r>
      <w:r w:rsidR="00C53E61">
        <w:t xml:space="preserve">urders. </w:t>
      </w:r>
    </w:p>
    <w:p w:rsidR="00F944A8" w:rsidRDefault="00C53E61" w:rsidP="00E14ACB">
      <w:r>
        <w:t>The night will be sectioned into rounds, during each round clues will begin to be revealed which point you in the direction of the real murderer!</w:t>
      </w:r>
    </w:p>
    <w:p w:rsidR="00F944A8" w:rsidRDefault="002267D7" w:rsidP="00E14ACB">
      <w:r>
        <w:t>The object of this night of mystery is to bring the murder or murderers to justice. At some point during the night before the end of the 4</w:t>
      </w:r>
      <w:r w:rsidRPr="002267D7">
        <w:rPr>
          <w:vertAlign w:val="superscript"/>
        </w:rPr>
        <w:t>th</w:t>
      </w:r>
      <w:r>
        <w:t xml:space="preserve"> round, the murder(s) will be told who he/she/they are.</w:t>
      </w:r>
    </w:p>
    <w:p w:rsidR="002267D7" w:rsidRDefault="002267D7" w:rsidP="00E14ACB">
      <w:r>
        <w:t>Remember YOU ARE GUILTY UNTIL PROVEN INNOCENT!</w:t>
      </w:r>
    </w:p>
    <w:p w:rsidR="00F944A8" w:rsidRDefault="00F944A8" w:rsidP="00E14ACB"/>
    <w:p w:rsidR="00F944A8" w:rsidRDefault="00F944A8" w:rsidP="00E14ACB"/>
    <w:p w:rsidR="00F944A8" w:rsidRDefault="00F944A8" w:rsidP="00E14ACB"/>
    <w:p w:rsidR="00F944A8" w:rsidRDefault="00F944A8" w:rsidP="00E14ACB"/>
    <w:p w:rsidR="00F944A8" w:rsidRDefault="00F944A8" w:rsidP="00E14ACB"/>
    <w:p w:rsidR="00F944A8" w:rsidRDefault="00221522" w:rsidP="00E14ACB">
      <w:pPr>
        <w:rPr>
          <w:b/>
          <w:u w:val="single"/>
        </w:rPr>
      </w:pPr>
      <w:r w:rsidRPr="00221522">
        <w:rPr>
          <w:b/>
          <w:u w:val="single"/>
        </w:rPr>
        <w:t>Links</w:t>
      </w:r>
    </w:p>
    <w:p w:rsidR="00221522" w:rsidRDefault="00CC0E36" w:rsidP="00E14ACB">
      <w:hyperlink r:id="rId7" w:history="1">
        <w:r w:rsidR="00221522">
          <w:rPr>
            <w:rStyle w:val="Hyperlink"/>
          </w:rPr>
          <w:t>Women's 1920's Formal Wear</w:t>
        </w:r>
      </w:hyperlink>
    </w:p>
    <w:p w:rsidR="00221522" w:rsidRDefault="00CC0E36" w:rsidP="00E14ACB">
      <w:hyperlink r:id="rId8" w:history="1">
        <w:r w:rsidR="00221522" w:rsidRPr="00221522">
          <w:rPr>
            <w:rStyle w:val="Hyperlink"/>
          </w:rPr>
          <w:t>Men's 1920's Suits</w:t>
        </w:r>
      </w:hyperlink>
    </w:p>
    <w:p w:rsidR="00755AEF" w:rsidRPr="00755AEF" w:rsidRDefault="00755AEF" w:rsidP="00E14ACB">
      <w:pPr>
        <w:rPr>
          <w:b/>
          <w:u w:val="single"/>
        </w:rPr>
      </w:pPr>
      <w:r w:rsidRPr="00755AEF">
        <w:rPr>
          <w:b/>
          <w:u w:val="single"/>
        </w:rPr>
        <w:t>Props/Decorations</w:t>
      </w:r>
      <w:r w:rsidR="00F843DD">
        <w:rPr>
          <w:b/>
          <w:u w:val="single"/>
        </w:rPr>
        <w:t xml:space="preserve"> ($35 budget)</w:t>
      </w:r>
    </w:p>
    <w:p w:rsidR="00F944A8" w:rsidRDefault="00CC0E36" w:rsidP="00E14ACB">
      <w:hyperlink r:id="rId9" w:history="1">
        <w:r w:rsidR="00C720E5" w:rsidRPr="00D76F1B">
          <w:rPr>
            <w:rStyle w:val="Hyperlink"/>
          </w:rPr>
          <w:t>https://www.partycheap.com/Gangster-Party-s/614.htm</w:t>
        </w:r>
      </w:hyperlink>
    </w:p>
    <w:p w:rsidR="00C720E5" w:rsidRDefault="00CC0E36" w:rsidP="00E14ACB">
      <w:hyperlink r:id="rId10" w:history="1">
        <w:r w:rsidR="00C720E5" w:rsidRPr="00D76F1B">
          <w:rPr>
            <w:rStyle w:val="Hyperlink"/>
          </w:rPr>
          <w:t>https://www.partycheap.com/Hollywood-Party-Theme-s/43.htm</w:t>
        </w:r>
      </w:hyperlink>
    </w:p>
    <w:p w:rsidR="00C720E5" w:rsidRDefault="00CC0E36" w:rsidP="00E14ACB">
      <w:hyperlink r:id="rId11" w:history="1">
        <w:r w:rsidR="00C720E5" w:rsidRPr="00D76F1B">
          <w:rPr>
            <w:rStyle w:val="Hyperlink"/>
          </w:rPr>
          <w:t>https://www.partycheap.com/3D-Great-20-s-Wall-Sconces-p/59904.htm</w:t>
        </w:r>
      </w:hyperlink>
    </w:p>
    <w:p w:rsidR="00C720E5" w:rsidRDefault="00CC0E36" w:rsidP="00E14ACB">
      <w:hyperlink r:id="rId12" w:history="1">
        <w:r w:rsidR="00C720E5" w:rsidRPr="00D76F1B">
          <w:rPr>
            <w:rStyle w:val="Hyperlink"/>
          </w:rPr>
          <w:t>https://www.partycheap.com/Jointed-Great-20-s-Column-Pull-Down-Cutout-p/59906.htm</w:t>
        </w:r>
      </w:hyperlink>
    </w:p>
    <w:p w:rsidR="00C720E5" w:rsidRDefault="00CC0E36" w:rsidP="00E14ACB">
      <w:hyperlink r:id="rId13" w:history="1">
        <w:r w:rsidR="00C720E5" w:rsidRPr="00D76F1B">
          <w:rPr>
            <w:rStyle w:val="Hyperlink"/>
          </w:rPr>
          <w:t>https://www.partycheap.com/Lights-Camera-Action-Cutouts-3-pkg-p/54328.htm</w:t>
        </w:r>
      </w:hyperlink>
    </w:p>
    <w:p w:rsidR="00C720E5" w:rsidRDefault="00CC0E36" w:rsidP="00E14ACB">
      <w:hyperlink r:id="rId14" w:history="1">
        <w:r w:rsidR="00755AEF" w:rsidRPr="00D76F1B">
          <w:rPr>
            <w:rStyle w:val="Hyperlink"/>
          </w:rPr>
          <w:t>https://www.amazon.com/Lunarable-Tapestry-Fashioned-Theatrical-Bedspread/dp/B07FTN86W2/ref=sr_1_31?ie=UTF8&amp;qid=1544575684&amp;sr=8-31&amp;keywords=1920+backdrop</w:t>
        </w:r>
      </w:hyperlink>
    </w:p>
    <w:p w:rsidR="00B0152F" w:rsidRDefault="00CC0E36" w:rsidP="00E14ACB">
      <w:hyperlink r:id="rId15" w:history="1">
        <w:r w:rsidR="00B0152F" w:rsidRPr="00D76F1B">
          <w:rPr>
            <w:rStyle w:val="Hyperlink"/>
          </w:rPr>
          <w:t>https://www.amazon.com/Fun-Express-Curtain-Backdrop-Decoration/dp/B004N56XKY/ref=sr_1_20?ie=UTF8&amp;qid=1544575847&amp;sr=8-20&amp;keywords=hollywood+backdrop</w:t>
        </w:r>
      </w:hyperlink>
    </w:p>
    <w:p w:rsidR="00B0152F" w:rsidRDefault="00CC0E36" w:rsidP="00E14ACB">
      <w:hyperlink r:id="rId16" w:history="1">
        <w:r w:rsidR="00EF79CE" w:rsidRPr="00D76F1B">
          <w:rPr>
            <w:rStyle w:val="Hyperlink"/>
          </w:rPr>
          <w:t>https://www.amazon.com/Beistle-54328-Lights-Camera-Cutouts/dp/B002RYSE2I/ref=pd_sim_21_25?_encoding=UTF8&amp;pd_rd_i=B002RYSE2I&amp;pd_rd_r=fe3f0a70-fda7-11e8-8e44-519c6d97dfe0&amp;pd_rd_w=rYkrZ&amp;pd_rd_wg=uQrhL&amp;pf_rd_p=18bb0b78-4200-49b9-ac91-f141d61a1780&amp;pf_rd_r=KPEWAG9ZQ27NER7TG4NA&amp;psc=1&amp;refRID=KPEWAG9ZQ27NER7TG4NA</w:t>
        </w:r>
      </w:hyperlink>
    </w:p>
    <w:p w:rsidR="00EF79CE" w:rsidRDefault="00CC0E36" w:rsidP="00E14ACB">
      <w:hyperlink r:id="rId17" w:history="1">
        <w:r w:rsidR="00EF79CE" w:rsidRPr="00D76F1B">
          <w:rPr>
            <w:rStyle w:val="Hyperlink"/>
          </w:rPr>
          <w:t>https://www.amazon.com/Hollywood-Carpet-Sidewalk-Entryway-Runner/dp/B00RZXJRMC/ref=pd_sim_79_54?_encoding=UTF8&amp;pd_rd_i=B00RZXJRMC&amp;pd_rd_r=16d8cd1a-fda8-11e8-8a86-63a2687e5275&amp;pd_rd_w=Y79xD&amp;pd_rd_wg=7OQbb&amp;pf_rd_p=18bb0b78-4200-49b9-ac91-f141d61a1780&amp;pf_rd_r=E2C62ZFX44YKNTG6985P&amp;refRID=E2C62ZFX44YKNTG6985P&amp;th=1</w:t>
        </w:r>
      </w:hyperlink>
    </w:p>
    <w:p w:rsidR="00EF79CE" w:rsidRDefault="00CC0E36" w:rsidP="00E14ACB">
      <w:hyperlink r:id="rId18" w:history="1">
        <w:r w:rsidR="00EF79CE" w:rsidRPr="00D76F1B">
          <w:rPr>
            <w:rStyle w:val="Hyperlink"/>
          </w:rPr>
          <w:t>https://www.amazon.com/Lansian-Metallic-Curtain-Decorations-Backdrop/dp/B078NRMN2D/ref=sr_1_38?ie=UTF8&amp;qid=1544576145&amp;sr=8-38&amp;keywords=hollywood+backdrop</w:t>
        </w:r>
      </w:hyperlink>
    </w:p>
    <w:p w:rsidR="00EF79CE" w:rsidRDefault="00EF79CE" w:rsidP="00E14ACB"/>
    <w:p w:rsidR="00755AEF" w:rsidRDefault="00755AEF" w:rsidP="00E14ACB"/>
    <w:p w:rsidR="00F944A8" w:rsidRDefault="00F944A8" w:rsidP="00E14ACB"/>
    <w:p w:rsidR="00F944A8" w:rsidRDefault="00F944A8" w:rsidP="00E14ACB"/>
    <w:p w:rsidR="00F944A8" w:rsidRDefault="00F944A8" w:rsidP="00E14ACB"/>
    <w:p w:rsidR="00F944A8" w:rsidRDefault="00F944A8" w:rsidP="00E14ACB"/>
    <w:sectPr w:rsidR="00F944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1E6B"/>
    <w:multiLevelType w:val="hybridMultilevel"/>
    <w:tmpl w:val="B048699E"/>
    <w:lvl w:ilvl="0" w:tplc="7658B1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E37D7"/>
    <w:multiLevelType w:val="hybridMultilevel"/>
    <w:tmpl w:val="81122018"/>
    <w:lvl w:ilvl="0" w:tplc="1CAA07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F0C8F"/>
    <w:rsid w:val="00022B43"/>
    <w:rsid w:val="001418B9"/>
    <w:rsid w:val="0020163E"/>
    <w:rsid w:val="00221522"/>
    <w:rsid w:val="002267D7"/>
    <w:rsid w:val="002D0F27"/>
    <w:rsid w:val="00311C8F"/>
    <w:rsid w:val="00315A3E"/>
    <w:rsid w:val="004A17B6"/>
    <w:rsid w:val="0052168F"/>
    <w:rsid w:val="00550B38"/>
    <w:rsid w:val="00564D5E"/>
    <w:rsid w:val="005C5764"/>
    <w:rsid w:val="0071031B"/>
    <w:rsid w:val="00727912"/>
    <w:rsid w:val="00734240"/>
    <w:rsid w:val="00755AEF"/>
    <w:rsid w:val="007627A7"/>
    <w:rsid w:val="0098157D"/>
    <w:rsid w:val="00A470B2"/>
    <w:rsid w:val="00B0152F"/>
    <w:rsid w:val="00B44497"/>
    <w:rsid w:val="00B97087"/>
    <w:rsid w:val="00C42086"/>
    <w:rsid w:val="00C53E61"/>
    <w:rsid w:val="00C720E5"/>
    <w:rsid w:val="00CC0E36"/>
    <w:rsid w:val="00D632EB"/>
    <w:rsid w:val="00D73D59"/>
    <w:rsid w:val="00E14ACB"/>
    <w:rsid w:val="00EF79CE"/>
    <w:rsid w:val="00F12EB7"/>
    <w:rsid w:val="00F13AE0"/>
    <w:rsid w:val="00F14C66"/>
    <w:rsid w:val="00F843DD"/>
    <w:rsid w:val="00F944A8"/>
    <w:rsid w:val="00FF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59236-8561-435E-9020-891280CD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2215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EF7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tagedancer.com/1920s/1920s-mens-fashion-the-suit/" TargetMode="External"/><Relationship Id="rId13" Type="http://schemas.openxmlformats.org/officeDocument/2006/relationships/hyperlink" Target="https://www.partycheap.com/Lights-Camera-Action-Cutouts-3-pkg-p/54328.htm" TargetMode="External"/><Relationship Id="rId18" Type="http://schemas.openxmlformats.org/officeDocument/2006/relationships/hyperlink" Target="https://www.amazon.com/Lansian-Metallic-Curtain-Decorations-Backdrop/dp/B078NRMN2D/ref=sr_1_38?ie=UTF8&amp;qid=1544576145&amp;sr=8-38&amp;keywords=hollywood+backdrop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vintagedancer.com/1920s/1920s-formal-cocktail-party-evening/" TargetMode="External"/><Relationship Id="rId12" Type="http://schemas.openxmlformats.org/officeDocument/2006/relationships/hyperlink" Target="https://www.partycheap.com/Jointed-Great-20-s-Column-Pull-Down-Cutout-p/59906.htm" TargetMode="External"/><Relationship Id="rId17" Type="http://schemas.openxmlformats.org/officeDocument/2006/relationships/hyperlink" Target="https://www.amazon.com/Hollywood-Carpet-Sidewalk-Entryway-Runner/dp/B00RZXJRMC/ref=pd_sim_79_54?_encoding=UTF8&amp;pd_rd_i=B00RZXJRMC&amp;pd_rd_r=16d8cd1a-fda8-11e8-8a86-63a2687e5275&amp;pd_rd_w=Y79xD&amp;pd_rd_wg=7OQbb&amp;pf_rd_p=18bb0b78-4200-49b9-ac91-f141d61a1780&amp;pf_rd_r=E2C62ZFX44YKNTG6985P&amp;refRID=E2C62ZFX44YKNTG6985P&amp;th=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mazon.com/Beistle-54328-Lights-Camera-Cutouts/dp/B002RYSE2I/ref=pd_sim_21_25?_encoding=UTF8&amp;pd_rd_i=B002RYSE2I&amp;pd_rd_r=fe3f0a70-fda7-11e8-8e44-519c6d97dfe0&amp;pd_rd_w=rYkrZ&amp;pd_rd_wg=uQrhL&amp;pf_rd_p=18bb0b78-4200-49b9-ac91-f141d61a1780&amp;pf_rd_r=KPEWAG9ZQ27NER7TG4NA&amp;psc=1&amp;refRID=KPEWAG9ZQ27NER7TG4NA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artycheap.com/3D-Great-20-s-Wall-Sconces-p/59904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mazon.com/Fun-Express-Curtain-Backdrop-Decoration/dp/B004N56XKY/ref=sr_1_20?ie=UTF8&amp;qid=1544575847&amp;sr=8-20&amp;keywords=hollywood+backdrop" TargetMode="External"/><Relationship Id="rId10" Type="http://schemas.openxmlformats.org/officeDocument/2006/relationships/hyperlink" Target="https://www.partycheap.com/Hollywood-Party-Theme-s/43.ht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partycheap.com/Gangster-Party-s/614.htm" TargetMode="External"/><Relationship Id="rId14" Type="http://schemas.openxmlformats.org/officeDocument/2006/relationships/hyperlink" Target="https://www.amazon.com/Lunarable-Tapestry-Fashioned-Theatrical-Bedspread/dp/B07FTN86W2/ref=sr_1_31?ie=UTF8&amp;qid=1544575684&amp;sr=8-31&amp;keywords=1920+backdro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1384F-A3F0-4A0D-8FE0-FE6F954DEC05}"/>
      </w:docPartPr>
      <w:docPartBody>
        <w:p w:rsidR="000B6768" w:rsidRDefault="00AD716E">
          <w:r w:rsidRPr="00C959DC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70"/>
    <w:rsid w:val="00065840"/>
    <w:rsid w:val="000B6768"/>
    <w:rsid w:val="000F24F2"/>
    <w:rsid w:val="005324C4"/>
    <w:rsid w:val="005A0CEC"/>
    <w:rsid w:val="008D5211"/>
    <w:rsid w:val="00AD716E"/>
    <w:rsid w:val="00F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16E"/>
    <w:rPr>
      <w:color w:val="808080"/>
    </w:rPr>
  </w:style>
  <w:style w:type="paragraph" w:customStyle="1" w:styleId="2B4BD2F8B02943CCB82B67ACB89049C2">
    <w:name w:val="2B4BD2F8B02943CCB82B67ACB89049C2"/>
    <w:rsid w:val="00F76C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Matthew Montgomery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3094</TotalTime>
  <Pages>1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 S</cp:lastModifiedBy>
  <cp:revision>5</cp:revision>
  <dcterms:created xsi:type="dcterms:W3CDTF">2019-01-10T19:06:00Z</dcterms:created>
  <dcterms:modified xsi:type="dcterms:W3CDTF">2019-01-13T01:26:00Z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